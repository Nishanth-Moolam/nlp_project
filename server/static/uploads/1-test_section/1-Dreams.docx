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28C70" w14:textId="77777777" w:rsidR="00524388" w:rsidRDefault="00EE0703">
      <w:pPr>
        <w:pStyle w:val="Title"/>
      </w:pPr>
      <w:r>
        <w:t>Dreams</w:t>
      </w:r>
    </w:p>
    <w:p w14:paraId="6932723C" w14:textId="77777777" w:rsidR="00EE0703" w:rsidRDefault="00EE0703" w:rsidP="00EE0703">
      <w:pPr>
        <w:pStyle w:val="Heading1"/>
      </w:pPr>
      <w:r>
        <w:t>December 2, 2020</w:t>
      </w:r>
    </w:p>
    <w:p w14:paraId="4F5567EC" w14:textId="77777777" w:rsidR="00EE0703" w:rsidRPr="00EE0703" w:rsidRDefault="00EE0703" w:rsidP="00EE0703">
      <w:pPr>
        <w:spacing w:line="240" w:lineRule="auto"/>
        <w:rPr>
          <w:color w:val="auto"/>
          <w:lang w:val="en-CA" w:eastAsia="en-US"/>
        </w:rPr>
      </w:pPr>
      <w:r>
        <w:rPr>
          <w:lang w:val="en-CA"/>
        </w:rPr>
        <w:t>I was a school teacher, late to work, driving through the snow. I cant find good breakfast at the school</w:t>
      </w:r>
    </w:p>
    <w:p w14:paraId="1A80B9CE" w14:textId="77777777" w:rsidR="00EE0703" w:rsidRDefault="00EE0703" w:rsidP="00EE0703">
      <w:pPr>
        <w:spacing w:line="240" w:lineRule="auto"/>
        <w:rPr>
          <w:lang w:val="en-CA"/>
        </w:rPr>
      </w:pPr>
      <w:r>
        <w:rPr>
          <w:lang w:val="en-CA"/>
        </w:rPr>
        <w:t xml:space="preserve"> I was in a shop and a lady wants to buy something but the shopkeeper persuades her to buy a bunch of other things</w:t>
      </w:r>
    </w:p>
    <w:p w14:paraId="5764CAFB" w14:textId="77777777" w:rsidR="00EE0703" w:rsidRDefault="00EE0703" w:rsidP="00EE0703">
      <w:pPr>
        <w:spacing w:line="240" w:lineRule="auto"/>
        <w:rPr>
          <w:lang w:val="en-CA"/>
        </w:rPr>
      </w:pPr>
      <w:r>
        <w:rPr>
          <w:lang w:val="en-CA"/>
        </w:rPr>
        <w:t>Me and my mom are in what looks like a hospital cafeteria, she’s really mad at that shopkeeper, we talk with a food server that looked familiar</w:t>
      </w:r>
    </w:p>
    <w:p w14:paraId="3B455F54" w14:textId="6A0212C6" w:rsidR="00EE0703" w:rsidRPr="0026346B" w:rsidRDefault="00EE0703" w:rsidP="0026346B">
      <w:pPr>
        <w:spacing w:line="240" w:lineRule="auto"/>
        <w:rPr>
          <w:lang w:val="en-CA"/>
        </w:rPr>
      </w:pPr>
      <w:r>
        <w:rPr>
          <w:lang w:val="en-CA"/>
        </w:rPr>
        <w:t xml:space="preserve">I own a home. I ward off intruders, I have a large stick, and jab them with it, but they keep trying to hit me. There was a bunch of stuff left behind in the house, like an electric violin with a chorus pedal on the chin hold. The house had a front patio that you could close in with a sliding door from the side, and had a really wooden aesthetic. Didn’t get to explore it fully. </w:t>
      </w:r>
    </w:p>
    <w:p w14:paraId="7D71181F" w14:textId="5F546BD7" w:rsidR="00A55494" w:rsidRDefault="00A55494" w:rsidP="00A55494">
      <w:pPr>
        <w:pStyle w:val="Heading1"/>
      </w:pPr>
      <w:r>
        <w:t>December 3, 2020</w:t>
      </w:r>
    </w:p>
    <w:p w14:paraId="6B0BD0B9" w14:textId="3D51453F" w:rsidR="00A55494" w:rsidRDefault="00A55494" w:rsidP="00A55494">
      <w:pPr>
        <w:spacing w:line="240" w:lineRule="auto"/>
        <w:rPr>
          <w:lang w:val="en-CA"/>
        </w:rPr>
      </w:pPr>
      <w:r>
        <w:rPr>
          <w:lang w:val="en-CA"/>
        </w:rPr>
        <w:t xml:space="preserve"> </w:t>
      </w:r>
      <w:r w:rsidR="00CD7C5D">
        <w:rPr>
          <w:lang w:val="en-CA"/>
        </w:rPr>
        <w:t xml:space="preserve">Women dancing. </w:t>
      </w:r>
      <w:r w:rsidR="00DB1D62">
        <w:rPr>
          <w:lang w:val="en-CA"/>
        </w:rPr>
        <w:t>A retelling of star wars 3 where Anakin almost died trying to kill the padawans. I was a personal investigator and I booked a store for something</w:t>
      </w:r>
    </w:p>
    <w:p w14:paraId="5A6F071F" w14:textId="1ACFD911" w:rsidR="00011FD7" w:rsidRDefault="00011FD7" w:rsidP="00011FD7">
      <w:pPr>
        <w:pStyle w:val="Heading1"/>
      </w:pPr>
      <w:r>
        <w:t>December 4, 2020</w:t>
      </w:r>
    </w:p>
    <w:p w14:paraId="70712752" w14:textId="2337AB43" w:rsidR="00011FD7" w:rsidRDefault="00011FD7" w:rsidP="00011FD7">
      <w:pPr>
        <w:spacing w:line="240" w:lineRule="auto"/>
        <w:rPr>
          <w:lang w:val="en-CA"/>
        </w:rPr>
      </w:pPr>
      <w:r>
        <w:rPr>
          <w:lang w:val="en-CA"/>
        </w:rPr>
        <w:t xml:space="preserve"> </w:t>
      </w:r>
      <w:r w:rsidR="006A23C7">
        <w:rPr>
          <w:lang w:val="en-CA"/>
        </w:rPr>
        <w:t xml:space="preserve">Kya clark </w:t>
      </w:r>
      <w:r w:rsidR="0050112A">
        <w:rPr>
          <w:lang w:val="en-CA"/>
        </w:rPr>
        <w:t>carrying my stuff in a box being chased. Climbing out a window to leave with friends for a while. Passing the Niagara rest stop.</w:t>
      </w:r>
    </w:p>
    <w:p w14:paraId="62B41083" w14:textId="16C3FA5E" w:rsidR="004A3A1C" w:rsidRDefault="004A3A1C" w:rsidP="004A3A1C">
      <w:pPr>
        <w:pStyle w:val="Heading1"/>
      </w:pPr>
      <w:r>
        <w:t>December 5, 2020</w:t>
      </w:r>
    </w:p>
    <w:p w14:paraId="30EA6940" w14:textId="3A3DDCD3" w:rsidR="004A3A1C" w:rsidRDefault="004A3A1C" w:rsidP="004A3A1C">
      <w:pPr>
        <w:spacing w:line="240" w:lineRule="auto"/>
        <w:rPr>
          <w:lang w:val="en-CA"/>
        </w:rPr>
      </w:pPr>
      <w:r>
        <w:rPr>
          <w:lang w:val="en-CA"/>
        </w:rPr>
        <w:t xml:space="preserve"> </w:t>
      </w:r>
      <w:r w:rsidR="002B07A6">
        <w:rPr>
          <w:lang w:val="en-CA"/>
        </w:rPr>
        <w:t xml:space="preserve">I get a salad </w:t>
      </w:r>
      <w:r w:rsidR="007B7B51">
        <w:rPr>
          <w:lang w:val="en-CA"/>
        </w:rPr>
        <w:t>from a new salad bar with jeff but they owner cnt find it , going up large shelves and she gives me dessert to compensate. Im ina mall</w:t>
      </w:r>
    </w:p>
    <w:p w14:paraId="724D617E" w14:textId="1A1D0E1B" w:rsidR="007B7B51" w:rsidRDefault="007B7B51" w:rsidP="004A3A1C">
      <w:pPr>
        <w:spacing w:line="240" w:lineRule="auto"/>
        <w:rPr>
          <w:lang w:val="en-CA"/>
        </w:rPr>
      </w:pPr>
      <w:r>
        <w:rPr>
          <w:lang w:val="en-CA"/>
        </w:rPr>
        <w:t>Later I talk with a group of people. I talk with post Malone about fighting for sport, he says it pays good and not a lot of people do it. I seem weak to another one of the guys and he mocks me, but we both get up and I punch him to the ground.</w:t>
      </w:r>
    </w:p>
    <w:p w14:paraId="7BE4F878" w14:textId="086FCC17" w:rsidR="007B7B51" w:rsidRDefault="007B7B51" w:rsidP="004A3A1C">
      <w:pPr>
        <w:spacing w:line="240" w:lineRule="auto"/>
        <w:rPr>
          <w:lang w:val="en-CA"/>
        </w:rPr>
      </w:pPr>
      <w:r>
        <w:rPr>
          <w:lang w:val="en-CA"/>
        </w:rPr>
        <w:lastRenderedPageBreak/>
        <w:t>Im spiderman. Theres this line in the warehouse, if I touch it, it catches me, im following large stacks of blocks in a warehouse, rapidly swinging from the ceiling and slingshotting to where I want to go. I end up right next to the bad guy and some lady sees me</w:t>
      </w:r>
    </w:p>
    <w:p w14:paraId="1C090104" w14:textId="5DB1C966" w:rsidR="0026346B" w:rsidRDefault="0026346B" w:rsidP="0026346B">
      <w:pPr>
        <w:pStyle w:val="Heading1"/>
      </w:pPr>
      <w:r>
        <w:t>December 6, 2020</w:t>
      </w:r>
    </w:p>
    <w:p w14:paraId="2078CA60" w14:textId="02D93840" w:rsidR="0026346B" w:rsidRDefault="0026346B" w:rsidP="0026346B">
      <w:pPr>
        <w:spacing w:line="240" w:lineRule="auto"/>
        <w:rPr>
          <w:lang w:val="en-CA"/>
        </w:rPr>
      </w:pPr>
      <w:r>
        <w:rPr>
          <w:lang w:val="en-CA"/>
        </w:rPr>
        <w:t xml:space="preserve"> </w:t>
      </w:r>
      <w:r w:rsidR="001E25AB">
        <w:rPr>
          <w:lang w:val="en-CA"/>
        </w:rPr>
        <w:t>Crane falling</w:t>
      </w:r>
      <w:r w:rsidR="0055754E">
        <w:rPr>
          <w:lang w:val="en-CA"/>
        </w:rPr>
        <w:t>, contruction workers, tight spaces</w:t>
      </w:r>
    </w:p>
    <w:p w14:paraId="14E4398A" w14:textId="510C1E86" w:rsidR="00BE7059" w:rsidRDefault="00BE7059" w:rsidP="00BE7059">
      <w:pPr>
        <w:pStyle w:val="Heading1"/>
      </w:pPr>
      <w:r>
        <w:t>December 7, 2020</w:t>
      </w:r>
    </w:p>
    <w:p w14:paraId="12802BBE" w14:textId="2C309237" w:rsidR="00BE7059" w:rsidRDefault="00BE7059" w:rsidP="00BE7059">
      <w:pPr>
        <w:spacing w:line="240" w:lineRule="auto"/>
        <w:rPr>
          <w:lang w:val="en-CA"/>
        </w:rPr>
      </w:pPr>
      <w:r>
        <w:rPr>
          <w:lang w:val="en-CA"/>
        </w:rPr>
        <w:t xml:space="preserve"> </w:t>
      </w:r>
      <w:r w:rsidR="001568DB">
        <w:rPr>
          <w:lang w:val="en-CA"/>
        </w:rPr>
        <w:t xml:space="preserve">I was back in the waterloo condo but now it was owned by Derek and Thomas. It was more cluttered than I remember. </w:t>
      </w:r>
      <w:r w:rsidR="00C30D7A">
        <w:rPr>
          <w:lang w:val="en-CA"/>
        </w:rPr>
        <w:t xml:space="preserve">I drag a bucket out of the condo, and walk back. Along the way theres a crowded highschool, and I accidentally enter a hallway with a lot of people. I cover my face with my scarf, and try to get out. I remember being made fun of. </w:t>
      </w:r>
    </w:p>
    <w:p w14:paraId="2CCB155C" w14:textId="18CFD6FF" w:rsidR="00B06EAB" w:rsidRDefault="003B379A" w:rsidP="00B06EAB">
      <w:pPr>
        <w:pStyle w:val="Heading1"/>
      </w:pPr>
      <w:r>
        <w:t>December 8</w:t>
      </w:r>
      <w:r w:rsidR="00B06EAB">
        <w:t>, 2020</w:t>
      </w:r>
    </w:p>
    <w:p w14:paraId="5C6D2C51" w14:textId="2DA460DC" w:rsidR="003B379A" w:rsidRDefault="007339D0">
      <w:pPr>
        <w:rPr>
          <w:lang w:val="en-CA"/>
        </w:rPr>
      </w:pPr>
      <w:r>
        <w:rPr>
          <w:lang w:val="en-CA"/>
        </w:rPr>
        <w:t>Lucky with a cut, walking down the street, carrying a woman</w:t>
      </w:r>
    </w:p>
    <w:p w14:paraId="2A145E8C" w14:textId="24AF4D39" w:rsidR="003B379A" w:rsidRDefault="003B379A" w:rsidP="003B379A">
      <w:pPr>
        <w:pStyle w:val="Heading1"/>
      </w:pPr>
      <w:r>
        <w:t>December 9, 2020</w:t>
      </w:r>
    </w:p>
    <w:p w14:paraId="634A07A6" w14:textId="5704C69C" w:rsidR="003B379A" w:rsidRDefault="00F908F7" w:rsidP="003B379A">
      <w:pPr>
        <w:rPr>
          <w:lang w:val="en-CA"/>
        </w:rPr>
      </w:pPr>
      <w:r>
        <w:rPr>
          <w:lang w:val="en-CA"/>
        </w:rPr>
        <w:t xml:space="preserve">A woman carrys on with her day and sudennly shes in court for something. At first I </w:t>
      </w:r>
      <w:r w:rsidR="00157956">
        <w:rPr>
          <w:lang w:val="en-CA"/>
        </w:rPr>
        <w:t>believe shes guilty but then realize</w:t>
      </w:r>
      <w:r w:rsidR="007602AF">
        <w:rPr>
          <w:lang w:val="en-CA"/>
        </w:rPr>
        <w:t>s</w:t>
      </w:r>
      <w:r w:rsidR="00157956">
        <w:rPr>
          <w:lang w:val="en-CA"/>
        </w:rPr>
        <w:t xml:space="preserve"> she not. Then unearth an elaborate plot to frame her</w:t>
      </w:r>
      <w:r w:rsidR="00C6525B">
        <w:rPr>
          <w:lang w:val="en-CA"/>
        </w:rPr>
        <w:t xml:space="preserve"> involving a shower and a bookshelf.</w:t>
      </w:r>
      <w:r w:rsidR="007602AF">
        <w:rPr>
          <w:lang w:val="en-CA"/>
        </w:rPr>
        <w:t xml:space="preserve"> </w:t>
      </w:r>
    </w:p>
    <w:p w14:paraId="6D4433E6" w14:textId="2735AA63" w:rsidR="007602AF" w:rsidRDefault="007602AF" w:rsidP="003B379A">
      <w:pPr>
        <w:rPr>
          <w:lang w:val="en-CA"/>
        </w:rPr>
      </w:pPr>
      <w:r>
        <w:rPr>
          <w:lang w:val="en-CA"/>
        </w:rPr>
        <w:t>Small snippets. Eating a subway, parents waiting outside glass doors, painted bookshelves.</w:t>
      </w:r>
    </w:p>
    <w:p w14:paraId="6C87E79A" w14:textId="4D548375" w:rsidR="007602AF" w:rsidRDefault="007602AF" w:rsidP="003B379A">
      <w:pPr>
        <w:rPr>
          <w:lang w:val="en-CA"/>
        </w:rPr>
      </w:pPr>
      <w:r>
        <w:rPr>
          <w:lang w:val="en-CA"/>
        </w:rPr>
        <w:t>I wrote down my dream in the dream I should make a point to ask whether Im dreaming here.</w:t>
      </w:r>
    </w:p>
    <w:p w14:paraId="50D66E5B" w14:textId="3E43F6A5" w:rsidR="007602AF" w:rsidRDefault="007602AF" w:rsidP="003B379A">
      <w:pPr>
        <w:rPr>
          <w:lang w:val="en-CA"/>
        </w:rPr>
      </w:pPr>
      <w:r>
        <w:rPr>
          <w:lang w:val="en-CA"/>
        </w:rPr>
        <w:t>Im not dreaming.</w:t>
      </w:r>
    </w:p>
    <w:p w14:paraId="74A9B8EF" w14:textId="18B8E6CA" w:rsidR="00B06BD4" w:rsidRDefault="005B469F" w:rsidP="00B06BD4">
      <w:pPr>
        <w:pStyle w:val="Heading1"/>
      </w:pPr>
      <w:r>
        <w:t>December 10</w:t>
      </w:r>
      <w:r w:rsidR="00B06BD4">
        <w:t>, 2020</w:t>
      </w:r>
    </w:p>
    <w:p w14:paraId="71C82471" w14:textId="25CE8D13" w:rsidR="00B06BD4" w:rsidRDefault="002D7D8B" w:rsidP="003B379A">
      <w:r>
        <w:t>Im running down a corridor with friends impatiently. We get there, and there was a curse on two of the friends that a boy was a girl and a girl was a boy, and without knowing, since memory was erased or something, the group became friends anyways. The curse was lifted by a lady passing us. In the end, I go around shaking everyones hand to reintroduce myself. Johnson and zak were there. Johnson hit zak and ran away, zak got mad which I found funny.</w:t>
      </w:r>
      <w:r w:rsidR="00667D84">
        <w:t xml:space="preserve"> Theres cheesy music in the background like at the end of a movie.</w:t>
      </w:r>
    </w:p>
    <w:p w14:paraId="1DDA7CFF" w14:textId="77777777" w:rsidR="002D7D8B" w:rsidRDefault="002D7D8B" w:rsidP="003B379A">
      <w:r>
        <w:lastRenderedPageBreak/>
        <w:t xml:space="preserve">Earlier, I joke to someone that we have something in common, and it was a journal. </w:t>
      </w:r>
    </w:p>
    <w:p w14:paraId="5500BE53" w14:textId="77777777" w:rsidR="002D7D8B" w:rsidRDefault="002D7D8B" w:rsidP="003B379A">
      <w:r>
        <w:t xml:space="preserve">Earlier, theres this machine that simulates orbits. But if it is too compute intensive, that region of thee screen blurs out and gives an error message. I was doing something with a really wavy orbit that ended up crashing with a star, and eventually the whole screen got blurred. </w:t>
      </w:r>
    </w:p>
    <w:p w14:paraId="3E57BD98" w14:textId="17B46961" w:rsidR="002D7D8B" w:rsidRDefault="002D7D8B" w:rsidP="003B379A">
      <w:r>
        <w:t xml:space="preserve">Something about a book that says it can be shipped from another galaxy, but </w:t>
      </w:r>
      <w:r w:rsidR="00231371">
        <w:t>its probably coming from the uk.</w:t>
      </w:r>
    </w:p>
    <w:p w14:paraId="167EC0BA" w14:textId="4A3BD3D8" w:rsidR="00231371" w:rsidRDefault="00231371" w:rsidP="003B379A">
      <w:r>
        <w:t>Overall mushy, comfy friendly vibe</w:t>
      </w:r>
    </w:p>
    <w:p w14:paraId="7E98E2A5" w14:textId="5E4526EE" w:rsidR="00231371" w:rsidRDefault="00231371" w:rsidP="003B379A">
      <w:r>
        <w:t>I am not dreaming now.</w:t>
      </w:r>
    </w:p>
    <w:p w14:paraId="4576165F" w14:textId="08051B14" w:rsidR="00231371" w:rsidRDefault="00D43750" w:rsidP="003B379A">
      <w:r>
        <w:t>Later, I go on a wild car ride and swerve through traffic to make it to the drink store before it closes, I end up back at home and a large white and rainbow colourful mantis attacks me. Dad kills it. Then im in the basement with my friends</w:t>
      </w:r>
      <w:r w:rsidR="00611FED">
        <w:t xml:space="preserve"> jeff and faiyaz</w:t>
      </w:r>
      <w:r>
        <w:t xml:space="preserve"> and were all singing angsty songs into a mic for fun, I said I don’t want to because its too loud. Suddenly, were in a swimming pool outside, and 3 bears come on the other side of the pool. One jumps in the water, the other run along gthe pool,</w:t>
      </w:r>
      <w:r w:rsidR="0016106E">
        <w:t xml:space="preserve"> and we try to maneuver around them to escape.</w:t>
      </w:r>
    </w:p>
    <w:p w14:paraId="46EC87E3" w14:textId="7B25DD16" w:rsidR="00611FED" w:rsidRDefault="00611FED" w:rsidP="003B379A">
      <w:r>
        <w:t>I am not dreaming.</w:t>
      </w:r>
    </w:p>
    <w:p w14:paraId="7BA07E40" w14:textId="594DC4EC" w:rsidR="00A27A48" w:rsidRDefault="00A27A48" w:rsidP="00A27A48">
      <w:pPr>
        <w:pStyle w:val="Heading1"/>
      </w:pPr>
      <w:r>
        <w:t>December 11, 2020</w:t>
      </w:r>
    </w:p>
    <w:p w14:paraId="7BB778C9" w14:textId="015FAA69" w:rsidR="00A27A48" w:rsidRDefault="00341149" w:rsidP="003B379A">
      <w:r>
        <w:t xml:space="preserve">I was filming something and someone told me I don’t </w:t>
      </w:r>
      <w:r w:rsidR="00F339B2">
        <w:t>have permission for the shot</w:t>
      </w:r>
    </w:p>
    <w:p w14:paraId="4E612F48" w14:textId="4ECE97FF" w:rsidR="00F339B2" w:rsidRDefault="00F339B2" w:rsidP="003B379A">
      <w:r>
        <w:t>I brought lucky back from a walk and tied his leash to something he started whining,  I go insidei needed to edit something. I come back and lucky almost runs out to other dogs but I catch him. Someone made a song and specifically mentioned me as not attractive.</w:t>
      </w:r>
    </w:p>
    <w:p w14:paraId="43777D28" w14:textId="1A8E3661" w:rsidR="001C5CB7" w:rsidRDefault="001C5CB7" w:rsidP="003B379A">
      <w:r>
        <w:t>I remember having sex on a boat.</w:t>
      </w:r>
      <w:r w:rsidR="000252F9">
        <w:t xml:space="preserve"> Spiderman swinging through dead branches.</w:t>
      </w:r>
    </w:p>
    <w:p w14:paraId="683D1402" w14:textId="0E85916C" w:rsidR="00FE2DC6" w:rsidRDefault="009E3CE4" w:rsidP="00FE2DC6">
      <w:pPr>
        <w:pStyle w:val="Heading1"/>
      </w:pPr>
      <w:r>
        <w:t>January 2, 2021</w:t>
      </w:r>
    </w:p>
    <w:p w14:paraId="53F31EF1" w14:textId="74D2D596" w:rsidR="00FE2DC6" w:rsidRDefault="009E3CE4" w:rsidP="003B379A">
      <w:r>
        <w:t xml:space="preserve">It started with me walking into a fancy 4 bedroom condo suite and talking to someone trying to persuade me to rent with him. I thought about my cooking and stuff in it. It then devolved into me in a mental asylum. A group of us ventured into a plae called the dungeon where the subjects look grotesque and disfigured and constantly in pain. I try to hide something in my pocket, but it slips out and is confiscated. I was forced to kill the person trying to sell me the condo through the bars of the cell by slitting their throat with a key. Im alone in my cell, but most cells have 2 people. In a </w:t>
      </w:r>
      <w:r>
        <w:lastRenderedPageBreak/>
        <w:t>lot of them, only one is alive, and the other is dead and bleeding on the bed. Later I try to explore more of the place, but people notice I’m missing and come looking for me, and I’m forced to hide in a washroom</w:t>
      </w:r>
      <w:r w:rsidR="00314DD0">
        <w:t xml:space="preserve"> and I had an invisibility cloak, so I was able to slip past them</w:t>
      </w:r>
      <w:r>
        <w:t>, and then sprint back to the cafeteria. I talk with this lady who seems to be in charge and try to convince her I’m sane. Later, I’m back in my cell and I have my laptop</w:t>
      </w:r>
      <w:r w:rsidR="0023137E">
        <w:t xml:space="preserve"> with minecraft open</w:t>
      </w:r>
      <w:r>
        <w:t>, but someone else sees the laptop and runs to report it, and I panic and wake up.</w:t>
      </w:r>
    </w:p>
    <w:p w14:paraId="2E0DC3E1" w14:textId="2F92F2E4" w:rsidR="00EC7454" w:rsidRDefault="00EC7454" w:rsidP="00EC7454">
      <w:pPr>
        <w:pStyle w:val="Heading1"/>
      </w:pPr>
      <w:r>
        <w:t>January 3, 2021</w:t>
      </w:r>
    </w:p>
    <w:p w14:paraId="30F6F4B2" w14:textId="52F12ABA" w:rsidR="00FE2DC6" w:rsidRDefault="00980F7C" w:rsidP="003B379A">
      <w:r>
        <w:t xml:space="preserve">I was taking a walk around the block, and I had power over the rain, and the sky. Im in a field with my friends with toy bow tryna shoot each ocher, but then in a hotel room, they give me a real gun. I refuse it. I fall from a building and land in a little crevice where no one sees me. </w:t>
      </w:r>
    </w:p>
    <w:p w14:paraId="4D355AC6" w14:textId="2A347D1C" w:rsidR="002404BC" w:rsidRDefault="00980F7C" w:rsidP="003B379A">
      <w:r>
        <w:t>I make my way through a building or mall or something, with a large gun, but the police come and confiscate it. I feel a sense of dread, and then go back in time (I guess I realized it was a dream) to before I was caught, and I get on a plane out of there, with a guy and two girls. We have sex on the plane ride back.</w:t>
      </w:r>
    </w:p>
    <w:p w14:paraId="704BE246" w14:textId="3AB06161" w:rsidR="002404BC" w:rsidRDefault="002404BC" w:rsidP="002404BC">
      <w:pPr>
        <w:pStyle w:val="Heading1"/>
      </w:pPr>
      <w:r>
        <w:t>January 23, 2021</w:t>
      </w:r>
    </w:p>
    <w:p w14:paraId="1B94A7A6" w14:textId="0FAEF564" w:rsidR="002404BC" w:rsidRDefault="002404BC" w:rsidP="002404BC">
      <w:r>
        <w:t>Me and parents we going to north pole, but in order to get there, we had to go through this underground labyrinth with huge monsters that were like worms with circular mouths and sharp teeth, and were the size of a horse.</w:t>
      </w:r>
      <w:r w:rsidR="0008692B">
        <w:t xml:space="preserve"> Large bookshelves were stacked several stories tall, and the further you looked out, the more would pop out of the ground.</w:t>
      </w:r>
    </w:p>
    <w:p w14:paraId="5962D4A3" w14:textId="4A3AEE55" w:rsidR="00425541" w:rsidRDefault="00425541" w:rsidP="002404BC">
      <w:r>
        <w:t>Along the way, there was a girl that couldn’t speak English, but knew a little French, and I tried to communicate with her</w:t>
      </w:r>
    </w:p>
    <w:p w14:paraId="2855DAE5" w14:textId="51D6199B" w:rsidR="002404BC" w:rsidRDefault="002404BC" w:rsidP="002404BC">
      <w:r>
        <w:t>Once we made it there, there was a house, I went to bed, we talked a bit about how the house didn’t have power. The next day it was snowing and we walked along a railroad, but eventually started sliding down the railroad. There were large monsters along the way</w:t>
      </w:r>
      <w:r w:rsidR="004D0A3D">
        <w:t>, some with several heads, and white fur,</w:t>
      </w:r>
      <w:r>
        <w:t xml:space="preserve"> but they didn’t seem to bother us if we kept our distance. Up ahead, a train was getting derailed and was headed straight for us. I dodged it, but me and my dad got separated. Finally I reached an outpost where there were a bunch of people, and people were handing out gifts in boxes. There was Christmas music that I found vaguely familiar</w:t>
      </w:r>
      <w:r w:rsidR="0008692B">
        <w:t>. I don’t really remember what the gifts were other than a cooked chicken, and a smoke machine or something.</w:t>
      </w:r>
      <w:r w:rsidR="00425541">
        <w:t xml:space="preserve"> I remember there was a little boy that kissed the cashier lady, and everyone thought it was cute.</w:t>
      </w:r>
      <w:r w:rsidR="0008692B">
        <w:t xml:space="preserve"> I said thank you and I walked back to the house, which was now just a one minute walk away, and we shared the food on </w:t>
      </w:r>
      <w:r w:rsidR="00B254C9">
        <w:t>paper</w:t>
      </w:r>
      <w:r w:rsidR="0008692B">
        <w:t xml:space="preserve"> plates. </w:t>
      </w:r>
    </w:p>
    <w:p w14:paraId="25A598B8" w14:textId="62031E1B" w:rsidR="00FC7CA2" w:rsidRDefault="00FC7CA2" w:rsidP="00FC7CA2">
      <w:pPr>
        <w:pStyle w:val="Heading1"/>
      </w:pPr>
      <w:r>
        <w:lastRenderedPageBreak/>
        <w:t>February 7</w:t>
      </w:r>
      <w:r>
        <w:t>, 2021</w:t>
      </w:r>
    </w:p>
    <w:p w14:paraId="36458FAC" w14:textId="42E9332A" w:rsidR="00FC7CA2" w:rsidRDefault="00FC7CA2" w:rsidP="00FC7CA2">
      <w:r>
        <w:t>I buy this fish thing in a store that can shape the water around it into uniform undulations</w:t>
      </w:r>
      <w:bookmarkStart w:id="0" w:name="_GoBack"/>
      <w:bookmarkEnd w:id="0"/>
      <w:r>
        <w:t>, reminded me of slime organisms that could just control the slime. I have 2 pets, and somehow the fish dies, but the water being controlled doesn’t and it causes grotesque deformations on my pets and me, like radiation poisoning almost.</w:t>
      </w:r>
    </w:p>
    <w:p w14:paraId="78904B88" w14:textId="6D62B348" w:rsidR="00FC7CA2" w:rsidRPr="002404BC" w:rsidRDefault="00FC7CA2" w:rsidP="00FC7CA2">
      <w:r>
        <w:t xml:space="preserve">Later I’m in a back yard, and somehow, I end up driving, but I get light headed, and I realize that someone in the back seat is actively pumping something, that acts as my heart, and if he stops for too long, I get light headed. I accidentally go on the wrong side of the road (which was the right side, so it should have been the correct side), and have to drive over some snow to get back on the correct lane. The last thing I remember is being in a washroom that’s absolutely disgusting with towels and paper everywhere, including in the toilet. </w:t>
      </w:r>
    </w:p>
    <w:p w14:paraId="12E82E7B" w14:textId="77777777" w:rsidR="002404BC" w:rsidRDefault="002404BC" w:rsidP="003B379A"/>
    <w:sectPr w:rsidR="002404BC">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4577B" w14:textId="77777777" w:rsidR="00E57AE6" w:rsidRDefault="00E57AE6">
      <w:pPr>
        <w:spacing w:after="0" w:line="240" w:lineRule="auto"/>
      </w:pPr>
      <w:r>
        <w:separator/>
      </w:r>
    </w:p>
  </w:endnote>
  <w:endnote w:type="continuationSeparator" w:id="0">
    <w:p w14:paraId="7A9E3D2A" w14:textId="77777777" w:rsidR="00E57AE6" w:rsidRDefault="00E57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2C6B8E3F" w14:textId="77777777" w:rsidR="00524388" w:rsidRDefault="000A66FD">
        <w:r>
          <w:fldChar w:fldCharType="begin"/>
        </w:r>
        <w:r>
          <w:instrText xml:space="preserve"> PAGE   \* MERGEFORMAT </w:instrText>
        </w:r>
        <w:r>
          <w:fldChar w:fldCharType="separate"/>
        </w:r>
        <w:r w:rsidR="00FC7CA2">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36E91" w14:textId="77777777" w:rsidR="00E57AE6" w:rsidRDefault="00E57AE6">
      <w:pPr>
        <w:spacing w:after="0" w:line="240" w:lineRule="auto"/>
      </w:pPr>
      <w:r>
        <w:separator/>
      </w:r>
    </w:p>
  </w:footnote>
  <w:footnote w:type="continuationSeparator" w:id="0">
    <w:p w14:paraId="76BADFD5" w14:textId="77777777" w:rsidR="00E57AE6" w:rsidRDefault="00E57AE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703"/>
    <w:rsid w:val="00011FD7"/>
    <w:rsid w:val="00022DEA"/>
    <w:rsid w:val="000252F9"/>
    <w:rsid w:val="0008692B"/>
    <w:rsid w:val="000A66FD"/>
    <w:rsid w:val="001213E0"/>
    <w:rsid w:val="001568DB"/>
    <w:rsid w:val="00157956"/>
    <w:rsid w:val="0016106E"/>
    <w:rsid w:val="001C5CB7"/>
    <w:rsid w:val="001E25AB"/>
    <w:rsid w:val="001E6FB6"/>
    <w:rsid w:val="0021767D"/>
    <w:rsid w:val="00231371"/>
    <w:rsid w:val="0023137E"/>
    <w:rsid w:val="002404BC"/>
    <w:rsid w:val="0025071B"/>
    <w:rsid w:val="0026346B"/>
    <w:rsid w:val="002B07A6"/>
    <w:rsid w:val="002B35BA"/>
    <w:rsid w:val="002D7D8B"/>
    <w:rsid w:val="00314DD0"/>
    <w:rsid w:val="00341149"/>
    <w:rsid w:val="0036147B"/>
    <w:rsid w:val="003B379A"/>
    <w:rsid w:val="003E17DE"/>
    <w:rsid w:val="003F31CF"/>
    <w:rsid w:val="00425541"/>
    <w:rsid w:val="00430952"/>
    <w:rsid w:val="004A3A1C"/>
    <w:rsid w:val="004D0A3D"/>
    <w:rsid w:val="0050112A"/>
    <w:rsid w:val="00524388"/>
    <w:rsid w:val="0055754E"/>
    <w:rsid w:val="005B469F"/>
    <w:rsid w:val="00611FED"/>
    <w:rsid w:val="006424D9"/>
    <w:rsid w:val="00667D84"/>
    <w:rsid w:val="006A23C7"/>
    <w:rsid w:val="007339D0"/>
    <w:rsid w:val="007602AF"/>
    <w:rsid w:val="007B7B51"/>
    <w:rsid w:val="007D4840"/>
    <w:rsid w:val="008C04DA"/>
    <w:rsid w:val="008F6DAD"/>
    <w:rsid w:val="00965295"/>
    <w:rsid w:val="00980F7C"/>
    <w:rsid w:val="009E3CE4"/>
    <w:rsid w:val="00A1019B"/>
    <w:rsid w:val="00A27A48"/>
    <w:rsid w:val="00A55494"/>
    <w:rsid w:val="00B06BD4"/>
    <w:rsid w:val="00B06EAB"/>
    <w:rsid w:val="00B254C9"/>
    <w:rsid w:val="00B37193"/>
    <w:rsid w:val="00BA5D41"/>
    <w:rsid w:val="00BB58E9"/>
    <w:rsid w:val="00BE7059"/>
    <w:rsid w:val="00C30D7A"/>
    <w:rsid w:val="00C6525B"/>
    <w:rsid w:val="00CA284B"/>
    <w:rsid w:val="00CD7C5D"/>
    <w:rsid w:val="00D26CB8"/>
    <w:rsid w:val="00D43750"/>
    <w:rsid w:val="00D71325"/>
    <w:rsid w:val="00DB1D62"/>
    <w:rsid w:val="00DF446C"/>
    <w:rsid w:val="00E57AE6"/>
    <w:rsid w:val="00E73AC0"/>
    <w:rsid w:val="00EA1BB5"/>
    <w:rsid w:val="00EC7454"/>
    <w:rsid w:val="00EE0703"/>
    <w:rsid w:val="00F339B2"/>
    <w:rsid w:val="00F908F7"/>
    <w:rsid w:val="00FC7CA2"/>
    <w:rsid w:val="00FE2DC6"/>
    <w:rsid w:val="00FF131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F3D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EE0703"/>
    <w:pPr>
      <w:spacing w:before="100" w:beforeAutospacing="1" w:after="100" w:afterAutospacing="1" w:line="240" w:lineRule="auto"/>
    </w:pPr>
    <w:rPr>
      <w:rFonts w:ascii="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939614">
      <w:bodyDiv w:val="1"/>
      <w:marLeft w:val="0"/>
      <w:marRight w:val="0"/>
      <w:marTop w:val="0"/>
      <w:marBottom w:val="0"/>
      <w:divBdr>
        <w:top w:val="none" w:sz="0" w:space="0" w:color="auto"/>
        <w:left w:val="none" w:sz="0" w:space="0" w:color="auto"/>
        <w:bottom w:val="none" w:sz="0" w:space="0" w:color="auto"/>
        <w:right w:val="none" w:sz="0" w:space="0" w:color="auto"/>
      </w:divBdr>
    </w:div>
    <w:div w:id="210561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shanthmoolam/Library/Containers/com.microsoft.Word/Data/Library/Caches/1033/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113</TotalTime>
  <Pages>5</Pages>
  <Words>1334</Words>
  <Characters>7607</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Saikumar Moolam</dc:creator>
  <cp:keywords/>
  <dc:description/>
  <cp:lastModifiedBy>Nishanth Saikumar Moolam</cp:lastModifiedBy>
  <cp:revision>33</cp:revision>
  <dcterms:created xsi:type="dcterms:W3CDTF">2020-12-02T15:03:00Z</dcterms:created>
  <dcterms:modified xsi:type="dcterms:W3CDTF">2021-02-07T21:18:00Z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