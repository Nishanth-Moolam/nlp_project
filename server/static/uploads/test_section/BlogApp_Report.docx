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9AF881" w14:textId="77777777" w:rsidR="00EB51C3" w:rsidRPr="00252B21" w:rsidRDefault="009D45F9">
      <w:pPr>
        <w:pStyle w:val="Subtitle"/>
        <w:rPr>
          <w:rFonts w:ascii="Arial" w:hAnsi="Arial" w:cs="Arial"/>
        </w:rPr>
      </w:pPr>
      <w:r>
        <w:rPr>
          <w:rFonts w:ascii="Arial" w:hAnsi="Arial" w:cs="Arial"/>
        </w:rPr>
        <w:t>January 4</w:t>
      </w:r>
      <w:r w:rsidR="00252B21">
        <w:rPr>
          <w:rFonts w:ascii="Arial" w:hAnsi="Arial" w:cs="Arial"/>
        </w:rPr>
        <w:t>, 2021</w:t>
      </w:r>
    </w:p>
    <w:p w14:paraId="0F3C5970" w14:textId="77777777" w:rsidR="00EB51C3" w:rsidRPr="00252B21" w:rsidRDefault="00252B21">
      <w:pPr>
        <w:pStyle w:val="Title"/>
        <w:rPr>
          <w:rFonts w:ascii="Arial" w:hAnsi="Arial" w:cs="Arial"/>
        </w:rPr>
      </w:pPr>
      <w:r>
        <w:rPr>
          <w:rFonts w:ascii="Arial" w:hAnsi="Arial" w:cs="Arial"/>
        </w:rPr>
        <w:t>BlogApp Report</w:t>
      </w:r>
    </w:p>
    <w:p w14:paraId="193FD8CF" w14:textId="77777777" w:rsidR="00EB51C3" w:rsidRPr="00252B21" w:rsidRDefault="00252B21">
      <w:pPr>
        <w:pStyle w:val="Author"/>
        <w:rPr>
          <w:rFonts w:ascii="Arial" w:hAnsi="Arial" w:cs="Arial"/>
        </w:rPr>
      </w:pPr>
      <w:r>
        <w:rPr>
          <w:rFonts w:ascii="Arial" w:hAnsi="Arial" w:cs="Arial"/>
        </w:rPr>
        <w:t>Nishanth Moolam</w:t>
      </w:r>
    </w:p>
    <w:p w14:paraId="416D3CBD" w14:textId="77777777" w:rsidR="00EB51C3" w:rsidRDefault="009D45F9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application was created as a means to familiarize myself to various concepts </w:t>
      </w:r>
      <w:r w:rsidR="003A16D8">
        <w:rPr>
          <w:rFonts w:ascii="Arial" w:hAnsi="Arial" w:cs="Arial"/>
        </w:rPr>
        <w:t xml:space="preserve">within the Flask framework. </w:t>
      </w:r>
      <w:r w:rsidR="00322A93">
        <w:rPr>
          <w:rFonts w:ascii="Arial" w:hAnsi="Arial" w:cs="Arial"/>
        </w:rPr>
        <w:t>These concepts include:</w:t>
      </w:r>
    </w:p>
    <w:p w14:paraId="16BFF9B3" w14:textId="77777777" w:rsidR="00322A93" w:rsidRDefault="00322A93" w:rsidP="00322A93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Class Based Views</w:t>
      </w:r>
    </w:p>
    <w:p w14:paraId="5DDB161A" w14:textId="77777777" w:rsidR="00322A93" w:rsidRDefault="00322A93" w:rsidP="00322A93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SQLAlchemy</w:t>
      </w:r>
    </w:p>
    <w:p w14:paraId="38EBC7A0" w14:textId="77777777" w:rsidR="00322A93" w:rsidRDefault="00322A93" w:rsidP="00322A93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Table Model Relations</w:t>
      </w:r>
    </w:p>
    <w:p w14:paraId="48561958" w14:textId="77777777" w:rsidR="00322A93" w:rsidRDefault="00322A93" w:rsidP="00322A93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Pagination</w:t>
      </w:r>
    </w:p>
    <w:p w14:paraId="2A17251A" w14:textId="77777777" w:rsidR="00252B21" w:rsidRPr="00322A93" w:rsidRDefault="00322A93" w:rsidP="00322A93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Sessions</w:t>
      </w:r>
    </w:p>
    <w:p w14:paraId="54F73202" w14:textId="77777777" w:rsidR="00EB51C3" w:rsidRPr="0098629B" w:rsidRDefault="00322A93">
      <w:pPr>
        <w:pStyle w:val="Heading1"/>
        <w:rPr>
          <w:rFonts w:ascii="Arial" w:hAnsi="Arial" w:cs="Arial"/>
          <w:sz w:val="36"/>
        </w:rPr>
      </w:pPr>
      <w:r w:rsidRPr="0098629B">
        <w:rPr>
          <w:rFonts w:ascii="Arial" w:hAnsi="Arial" w:cs="Arial"/>
          <w:sz w:val="36"/>
        </w:rPr>
        <w:t>Overview</w:t>
      </w:r>
    </w:p>
    <w:p w14:paraId="2A464F38" w14:textId="77777777" w:rsidR="00EB51C3" w:rsidRPr="00252B21" w:rsidRDefault="00C317E4" w:rsidP="00642FEA">
      <w:pPr>
        <w:rPr>
          <w:rFonts w:ascii="Arial" w:hAnsi="Arial" w:cs="Arial"/>
        </w:rPr>
      </w:pPr>
      <w:r>
        <w:rPr>
          <w:rFonts w:ascii="Arial" w:hAnsi="Arial" w:cs="Arial"/>
        </w:rPr>
        <w:t>BlogApp is an application that stores us</w:t>
      </w:r>
      <w:r w:rsidR="00642FEA">
        <w:rPr>
          <w:rFonts w:ascii="Arial" w:hAnsi="Arial" w:cs="Arial"/>
        </w:rPr>
        <w:t>ers, blogs, and comments</w:t>
      </w:r>
      <w:r>
        <w:rPr>
          <w:rFonts w:ascii="Arial" w:hAnsi="Arial" w:cs="Arial"/>
        </w:rPr>
        <w:t xml:space="preserve"> in a</w:t>
      </w:r>
      <w:r w:rsidR="00642FEA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SQLAlchemy database. Users can be added, and logged into using created credentials, and users can create blogs, or comment on existing blogs. </w:t>
      </w:r>
      <w:r w:rsidR="00642FEA">
        <w:rPr>
          <w:rFonts w:ascii="Arial" w:hAnsi="Arial" w:cs="Arial"/>
        </w:rPr>
        <w:t xml:space="preserve">All data is in the form of JSON, with CORS access enabled, intended to then be sent to a frontend application. </w:t>
      </w:r>
    </w:p>
    <w:p w14:paraId="6659DEAC" w14:textId="77777777" w:rsidR="00EB51C3" w:rsidRPr="0098629B" w:rsidRDefault="00642FEA">
      <w:pPr>
        <w:pStyle w:val="Heading2"/>
        <w:rPr>
          <w:rFonts w:ascii="Arial" w:hAnsi="Arial" w:cs="Arial"/>
        </w:rPr>
      </w:pPr>
      <w:r w:rsidRPr="0098629B">
        <w:rPr>
          <w:rFonts w:ascii="Arial" w:hAnsi="Arial" w:cs="Arial"/>
        </w:rPr>
        <w:t>Database Structure</w:t>
      </w:r>
    </w:p>
    <w:p w14:paraId="20C069B1" w14:textId="77777777" w:rsidR="00642FEA" w:rsidRDefault="00642FEA">
      <w:pPr>
        <w:rPr>
          <w:rFonts w:ascii="Arial" w:hAnsi="Arial" w:cs="Arial"/>
        </w:rPr>
      </w:pPr>
      <w:r>
        <w:rPr>
          <w:rFonts w:ascii="Arial" w:hAnsi="Arial" w:cs="Arial"/>
        </w:rPr>
        <w:t>There are three models in the database structu</w:t>
      </w:r>
      <w:r w:rsidR="001F3F74">
        <w:rPr>
          <w:rFonts w:ascii="Arial" w:hAnsi="Arial" w:cs="Arial"/>
        </w:rPr>
        <w:t xml:space="preserve">re: </w:t>
      </w:r>
    </w:p>
    <w:tbl>
      <w:tblPr>
        <w:tblStyle w:val="PlainTable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1"/>
        <w:gridCol w:w="4781"/>
      </w:tblGrid>
      <w:tr w:rsidR="00642FEA" w:rsidRPr="00642FEA" w14:paraId="1FFC52EE" w14:textId="77777777" w:rsidTr="001F3F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1" w:type="dxa"/>
          </w:tcPr>
          <w:p w14:paraId="10A372C9" w14:textId="77777777" w:rsidR="00642FEA" w:rsidRPr="00642FEA" w:rsidRDefault="00642FEA">
            <w:pPr>
              <w:rPr>
                <w:rFonts w:ascii="Arial" w:hAnsi="Arial" w:cs="Arial"/>
                <w:b w:val="0"/>
                <w:sz w:val="20"/>
              </w:rPr>
            </w:pPr>
            <w:r w:rsidRPr="00642FEA">
              <w:rPr>
                <w:rFonts w:ascii="Arial" w:hAnsi="Arial" w:cs="Arial"/>
                <w:b w:val="0"/>
              </w:rPr>
              <w:t>User</w:t>
            </w:r>
          </w:p>
        </w:tc>
        <w:tc>
          <w:tcPr>
            <w:tcW w:w="4781" w:type="dxa"/>
          </w:tcPr>
          <w:p w14:paraId="6977476F" w14:textId="77777777" w:rsidR="00642FEA" w:rsidRPr="00642FEA" w:rsidRDefault="00642F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</w:tr>
      <w:tr w:rsidR="001F3F74" w:rsidRPr="00642FEA" w14:paraId="331E9F42" w14:textId="77777777" w:rsidTr="001F3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1" w:type="dxa"/>
          </w:tcPr>
          <w:p w14:paraId="2E0633A0" w14:textId="77777777" w:rsidR="00642FEA" w:rsidRPr="00642FEA" w:rsidRDefault="00642FEA">
            <w:pPr>
              <w:rPr>
                <w:rFonts w:ascii="Arial" w:hAnsi="Arial" w:cs="Arial"/>
                <w:sz w:val="20"/>
              </w:rPr>
            </w:pPr>
            <w:r w:rsidRPr="00642FEA">
              <w:rPr>
                <w:rFonts w:ascii="Arial" w:hAnsi="Arial" w:cs="Arial"/>
                <w:sz w:val="20"/>
              </w:rPr>
              <w:t>id</w:t>
            </w:r>
          </w:p>
        </w:tc>
        <w:tc>
          <w:tcPr>
            <w:tcW w:w="4781" w:type="dxa"/>
          </w:tcPr>
          <w:p w14:paraId="3EF75FAF" w14:textId="77777777" w:rsidR="00642FEA" w:rsidRPr="00642FEA" w:rsidRDefault="00642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42FEA">
              <w:rPr>
                <w:rFonts w:ascii="Arial" w:hAnsi="Arial" w:cs="Arial"/>
                <w:sz w:val="20"/>
              </w:rPr>
              <w:t>Primary Key</w:t>
            </w:r>
          </w:p>
        </w:tc>
      </w:tr>
      <w:tr w:rsidR="00642FEA" w:rsidRPr="00642FEA" w14:paraId="31D3F399" w14:textId="77777777" w:rsidTr="001F3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1" w:type="dxa"/>
          </w:tcPr>
          <w:p w14:paraId="38D062EC" w14:textId="77777777" w:rsidR="00642FEA" w:rsidRPr="00642FEA" w:rsidRDefault="00642FEA">
            <w:pPr>
              <w:rPr>
                <w:rFonts w:ascii="Arial" w:hAnsi="Arial" w:cs="Arial"/>
                <w:sz w:val="20"/>
              </w:rPr>
            </w:pPr>
            <w:r w:rsidRPr="00642FEA">
              <w:rPr>
                <w:rFonts w:ascii="Arial" w:hAnsi="Arial" w:cs="Arial"/>
                <w:sz w:val="20"/>
              </w:rPr>
              <w:t>username</w:t>
            </w:r>
          </w:p>
        </w:tc>
        <w:tc>
          <w:tcPr>
            <w:tcW w:w="4781" w:type="dxa"/>
          </w:tcPr>
          <w:p w14:paraId="2D6FB733" w14:textId="77777777" w:rsidR="00642FEA" w:rsidRPr="00642FEA" w:rsidRDefault="001F3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String</w:t>
            </w:r>
          </w:p>
        </w:tc>
      </w:tr>
      <w:tr w:rsidR="00642FEA" w:rsidRPr="00642FEA" w14:paraId="5CA86AD2" w14:textId="77777777" w:rsidTr="001F3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1" w:type="dxa"/>
          </w:tcPr>
          <w:p w14:paraId="2B3506C8" w14:textId="77777777" w:rsidR="00642FEA" w:rsidRPr="00642FEA" w:rsidRDefault="00642FE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email</w:t>
            </w:r>
          </w:p>
        </w:tc>
        <w:tc>
          <w:tcPr>
            <w:tcW w:w="4781" w:type="dxa"/>
          </w:tcPr>
          <w:p w14:paraId="2C51E419" w14:textId="77777777" w:rsidR="00642FEA" w:rsidRPr="00642FEA" w:rsidRDefault="001F3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Unique String</w:t>
            </w:r>
          </w:p>
        </w:tc>
      </w:tr>
      <w:tr w:rsidR="00642FEA" w:rsidRPr="00642FEA" w14:paraId="34BAF688" w14:textId="77777777" w:rsidTr="001F3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1" w:type="dxa"/>
          </w:tcPr>
          <w:p w14:paraId="4416EF07" w14:textId="77777777" w:rsidR="00642FEA" w:rsidRPr="00642FEA" w:rsidRDefault="00642FE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password</w:t>
            </w:r>
          </w:p>
        </w:tc>
        <w:tc>
          <w:tcPr>
            <w:tcW w:w="4781" w:type="dxa"/>
          </w:tcPr>
          <w:p w14:paraId="3EDCB93C" w14:textId="77777777" w:rsidR="00642FEA" w:rsidRPr="00642FEA" w:rsidRDefault="001F3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String (Hashed)</w:t>
            </w:r>
          </w:p>
        </w:tc>
      </w:tr>
      <w:tr w:rsidR="00642FEA" w:rsidRPr="00642FEA" w14:paraId="411C66F8" w14:textId="77777777" w:rsidTr="001F3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1" w:type="dxa"/>
          </w:tcPr>
          <w:p w14:paraId="0390A10B" w14:textId="77777777" w:rsidR="00642FEA" w:rsidRPr="00642FEA" w:rsidRDefault="00642FE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about</w:t>
            </w:r>
          </w:p>
        </w:tc>
        <w:tc>
          <w:tcPr>
            <w:tcW w:w="4781" w:type="dxa"/>
          </w:tcPr>
          <w:p w14:paraId="5E7ECA1B" w14:textId="77777777" w:rsidR="00642FEA" w:rsidRPr="00642FEA" w:rsidRDefault="001F3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String</w:t>
            </w:r>
          </w:p>
        </w:tc>
      </w:tr>
      <w:tr w:rsidR="00642FEA" w:rsidRPr="00642FEA" w14:paraId="6C2146AC" w14:textId="77777777" w:rsidTr="001F3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1" w:type="dxa"/>
          </w:tcPr>
          <w:p w14:paraId="79A706EA" w14:textId="77777777" w:rsidR="00642FEA" w:rsidRPr="00642FEA" w:rsidRDefault="00642FE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blogs</w:t>
            </w:r>
          </w:p>
        </w:tc>
        <w:tc>
          <w:tcPr>
            <w:tcW w:w="4781" w:type="dxa"/>
          </w:tcPr>
          <w:p w14:paraId="17C14282" w14:textId="77777777" w:rsidR="00642FEA" w:rsidRPr="00642FEA" w:rsidRDefault="001F3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 query of Blogs this user authored</w:t>
            </w:r>
          </w:p>
        </w:tc>
      </w:tr>
      <w:tr w:rsidR="00642FEA" w:rsidRPr="00642FEA" w14:paraId="7E3EB7F6" w14:textId="77777777" w:rsidTr="001F3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1" w:type="dxa"/>
          </w:tcPr>
          <w:p w14:paraId="53A11F55" w14:textId="77777777" w:rsidR="00642FEA" w:rsidRPr="00642FEA" w:rsidRDefault="00642FE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comments</w:t>
            </w:r>
          </w:p>
        </w:tc>
        <w:tc>
          <w:tcPr>
            <w:tcW w:w="4781" w:type="dxa"/>
          </w:tcPr>
          <w:p w14:paraId="673BDA9D" w14:textId="77777777" w:rsidR="00642FEA" w:rsidRPr="00642FEA" w:rsidRDefault="001F3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 query of Comments</w:t>
            </w:r>
            <w:r>
              <w:rPr>
                <w:rFonts w:ascii="Arial" w:hAnsi="Arial" w:cs="Arial"/>
                <w:sz w:val="20"/>
              </w:rPr>
              <w:t xml:space="preserve"> this user authored</w:t>
            </w:r>
          </w:p>
        </w:tc>
      </w:tr>
    </w:tbl>
    <w:p w14:paraId="47244D08" w14:textId="77777777" w:rsidR="001F3F74" w:rsidRDefault="001F3F74">
      <w:pPr>
        <w:rPr>
          <w:rFonts w:ascii="Arial" w:hAnsi="Arial" w:cs="Arial"/>
        </w:rPr>
      </w:pPr>
    </w:p>
    <w:p w14:paraId="56ABFEB3" w14:textId="77777777" w:rsidR="001F3F74" w:rsidRDefault="001F3F74">
      <w:pPr>
        <w:rPr>
          <w:rFonts w:ascii="Arial" w:hAnsi="Arial" w:cs="Arial"/>
        </w:rPr>
      </w:pPr>
    </w:p>
    <w:p w14:paraId="1F570E38" w14:textId="77777777" w:rsidR="001F3F74" w:rsidRDefault="001F3F74">
      <w:pPr>
        <w:rPr>
          <w:rFonts w:ascii="Arial" w:hAnsi="Arial" w:cs="Arial"/>
        </w:rPr>
      </w:pPr>
    </w:p>
    <w:tbl>
      <w:tblPr>
        <w:tblStyle w:val="PlainTable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1"/>
        <w:gridCol w:w="4781"/>
      </w:tblGrid>
      <w:tr w:rsidR="001F3F74" w:rsidRPr="00642FEA" w14:paraId="2965C3F3" w14:textId="77777777" w:rsidTr="006875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1" w:type="dxa"/>
          </w:tcPr>
          <w:p w14:paraId="69C9311D" w14:textId="77777777" w:rsidR="001F3F74" w:rsidRPr="00642FEA" w:rsidRDefault="001F3F74" w:rsidP="006875B6">
            <w:pPr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</w:rPr>
              <w:lastRenderedPageBreak/>
              <w:t>Blog</w:t>
            </w:r>
          </w:p>
        </w:tc>
        <w:tc>
          <w:tcPr>
            <w:tcW w:w="4781" w:type="dxa"/>
          </w:tcPr>
          <w:p w14:paraId="666E1D45" w14:textId="77777777" w:rsidR="001F3F74" w:rsidRPr="00642FEA" w:rsidRDefault="001F3F74" w:rsidP="006875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</w:tr>
      <w:tr w:rsidR="001F3F74" w:rsidRPr="00642FEA" w14:paraId="7291184D" w14:textId="77777777" w:rsidTr="00687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1" w:type="dxa"/>
          </w:tcPr>
          <w:p w14:paraId="401AF9A0" w14:textId="77777777" w:rsidR="001F3F74" w:rsidRPr="00642FEA" w:rsidRDefault="001F3F74" w:rsidP="006875B6">
            <w:pPr>
              <w:rPr>
                <w:rFonts w:ascii="Arial" w:hAnsi="Arial" w:cs="Arial"/>
                <w:sz w:val="20"/>
              </w:rPr>
            </w:pPr>
            <w:r w:rsidRPr="00642FEA">
              <w:rPr>
                <w:rFonts w:ascii="Arial" w:hAnsi="Arial" w:cs="Arial"/>
                <w:sz w:val="20"/>
              </w:rPr>
              <w:t>id</w:t>
            </w:r>
          </w:p>
        </w:tc>
        <w:tc>
          <w:tcPr>
            <w:tcW w:w="4781" w:type="dxa"/>
          </w:tcPr>
          <w:p w14:paraId="65E73960" w14:textId="77777777" w:rsidR="001F3F74" w:rsidRPr="00642FEA" w:rsidRDefault="001F3F74" w:rsidP="0068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42FEA">
              <w:rPr>
                <w:rFonts w:ascii="Arial" w:hAnsi="Arial" w:cs="Arial"/>
                <w:sz w:val="20"/>
              </w:rPr>
              <w:t>Primary Key</w:t>
            </w:r>
          </w:p>
        </w:tc>
      </w:tr>
      <w:tr w:rsidR="001F3F74" w:rsidRPr="00642FEA" w14:paraId="40362478" w14:textId="77777777" w:rsidTr="006875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1" w:type="dxa"/>
          </w:tcPr>
          <w:p w14:paraId="435E288D" w14:textId="77777777" w:rsidR="001F3F74" w:rsidRPr="00642FEA" w:rsidRDefault="001F3F74" w:rsidP="006875B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title</w:t>
            </w:r>
          </w:p>
        </w:tc>
        <w:tc>
          <w:tcPr>
            <w:tcW w:w="4781" w:type="dxa"/>
          </w:tcPr>
          <w:p w14:paraId="0E467654" w14:textId="77777777" w:rsidR="001F3F74" w:rsidRPr="00642FEA" w:rsidRDefault="001F3F74" w:rsidP="0068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String</w:t>
            </w:r>
          </w:p>
        </w:tc>
      </w:tr>
      <w:tr w:rsidR="001F3F74" w:rsidRPr="00642FEA" w14:paraId="29D1BA2F" w14:textId="77777777" w:rsidTr="00687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1" w:type="dxa"/>
          </w:tcPr>
          <w:p w14:paraId="7821F305" w14:textId="77777777" w:rsidR="001F3F74" w:rsidRPr="00642FEA" w:rsidRDefault="001F3F74" w:rsidP="006875B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content</w:t>
            </w:r>
          </w:p>
        </w:tc>
        <w:tc>
          <w:tcPr>
            <w:tcW w:w="4781" w:type="dxa"/>
          </w:tcPr>
          <w:p w14:paraId="49750871" w14:textId="77777777" w:rsidR="001F3F74" w:rsidRPr="00642FEA" w:rsidRDefault="001F3F74" w:rsidP="0068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String</w:t>
            </w:r>
          </w:p>
        </w:tc>
      </w:tr>
      <w:tr w:rsidR="001F3F74" w:rsidRPr="00642FEA" w14:paraId="0E5AA946" w14:textId="77777777" w:rsidTr="006875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1" w:type="dxa"/>
          </w:tcPr>
          <w:p w14:paraId="6DE05C76" w14:textId="77777777" w:rsidR="001F3F74" w:rsidRPr="00642FEA" w:rsidRDefault="001F3F74" w:rsidP="006875B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author_id</w:t>
            </w:r>
          </w:p>
        </w:tc>
        <w:tc>
          <w:tcPr>
            <w:tcW w:w="4781" w:type="dxa"/>
          </w:tcPr>
          <w:p w14:paraId="53480E55" w14:textId="77777777" w:rsidR="001F3F74" w:rsidRPr="00642FEA" w:rsidRDefault="001F3F74" w:rsidP="0068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Foreign Key (User)</w:t>
            </w:r>
          </w:p>
        </w:tc>
      </w:tr>
      <w:tr w:rsidR="001F3F74" w:rsidRPr="00642FEA" w14:paraId="58D3F1DE" w14:textId="77777777" w:rsidTr="00687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1" w:type="dxa"/>
          </w:tcPr>
          <w:p w14:paraId="471CA677" w14:textId="77777777" w:rsidR="001F3F74" w:rsidRPr="00642FEA" w:rsidRDefault="001F3F74" w:rsidP="006875B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date_added</w:t>
            </w:r>
          </w:p>
        </w:tc>
        <w:tc>
          <w:tcPr>
            <w:tcW w:w="4781" w:type="dxa"/>
          </w:tcPr>
          <w:p w14:paraId="312AFA60" w14:textId="77777777" w:rsidR="001F3F74" w:rsidRPr="00642FEA" w:rsidRDefault="001F3F74" w:rsidP="0068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Datetime Object</w:t>
            </w:r>
          </w:p>
        </w:tc>
      </w:tr>
      <w:tr w:rsidR="001F3F74" w:rsidRPr="00642FEA" w14:paraId="7CE0DF1B" w14:textId="77777777" w:rsidTr="006875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1" w:type="dxa"/>
          </w:tcPr>
          <w:p w14:paraId="55F2A5F1" w14:textId="77777777" w:rsidR="001F3F74" w:rsidRPr="00642FEA" w:rsidRDefault="001F3F74" w:rsidP="006875B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comments</w:t>
            </w:r>
          </w:p>
        </w:tc>
        <w:tc>
          <w:tcPr>
            <w:tcW w:w="4781" w:type="dxa"/>
          </w:tcPr>
          <w:p w14:paraId="58D4F5A7" w14:textId="77777777" w:rsidR="001F3F74" w:rsidRPr="00642FEA" w:rsidRDefault="001F3F74" w:rsidP="0068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 query of Comments under this blog</w:t>
            </w:r>
          </w:p>
        </w:tc>
      </w:tr>
    </w:tbl>
    <w:p w14:paraId="59DC0E09" w14:textId="77777777" w:rsidR="001F3F74" w:rsidRPr="00252B21" w:rsidRDefault="001F3F74">
      <w:pPr>
        <w:rPr>
          <w:rFonts w:ascii="Arial" w:hAnsi="Arial" w:cs="Arial"/>
        </w:rPr>
      </w:pPr>
    </w:p>
    <w:tbl>
      <w:tblPr>
        <w:tblStyle w:val="PlainTable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1"/>
        <w:gridCol w:w="4781"/>
      </w:tblGrid>
      <w:tr w:rsidR="001F3F74" w:rsidRPr="00642FEA" w14:paraId="38599FCE" w14:textId="77777777" w:rsidTr="006875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1" w:type="dxa"/>
          </w:tcPr>
          <w:p w14:paraId="6A135997" w14:textId="77777777" w:rsidR="001F3F74" w:rsidRPr="00642FEA" w:rsidRDefault="00D925B6" w:rsidP="006875B6">
            <w:pPr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</w:rPr>
              <w:t>Comment</w:t>
            </w:r>
          </w:p>
        </w:tc>
        <w:tc>
          <w:tcPr>
            <w:tcW w:w="4781" w:type="dxa"/>
          </w:tcPr>
          <w:p w14:paraId="0360EC65" w14:textId="77777777" w:rsidR="001F3F74" w:rsidRPr="00642FEA" w:rsidRDefault="001F3F74" w:rsidP="006875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</w:tr>
      <w:tr w:rsidR="001F3F74" w:rsidRPr="00642FEA" w14:paraId="3FD0B358" w14:textId="77777777" w:rsidTr="00687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1" w:type="dxa"/>
          </w:tcPr>
          <w:p w14:paraId="615475C1" w14:textId="77777777" w:rsidR="001F3F74" w:rsidRPr="00642FEA" w:rsidRDefault="001F3F74" w:rsidP="006875B6">
            <w:pPr>
              <w:rPr>
                <w:rFonts w:ascii="Arial" w:hAnsi="Arial" w:cs="Arial"/>
                <w:sz w:val="20"/>
              </w:rPr>
            </w:pPr>
            <w:r w:rsidRPr="00642FEA">
              <w:rPr>
                <w:rFonts w:ascii="Arial" w:hAnsi="Arial" w:cs="Arial"/>
                <w:sz w:val="20"/>
              </w:rPr>
              <w:t>id</w:t>
            </w:r>
          </w:p>
        </w:tc>
        <w:tc>
          <w:tcPr>
            <w:tcW w:w="4781" w:type="dxa"/>
          </w:tcPr>
          <w:p w14:paraId="003657BE" w14:textId="77777777" w:rsidR="001F3F74" w:rsidRPr="00642FEA" w:rsidRDefault="001F3F74" w:rsidP="0068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42FEA">
              <w:rPr>
                <w:rFonts w:ascii="Arial" w:hAnsi="Arial" w:cs="Arial"/>
                <w:sz w:val="20"/>
              </w:rPr>
              <w:t>Primary Key</w:t>
            </w:r>
          </w:p>
        </w:tc>
      </w:tr>
      <w:tr w:rsidR="001F3F74" w:rsidRPr="00642FEA" w14:paraId="2A94C1BA" w14:textId="77777777" w:rsidTr="006875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1" w:type="dxa"/>
          </w:tcPr>
          <w:p w14:paraId="447D0DF6" w14:textId="77777777" w:rsidR="001F3F74" w:rsidRPr="00642FEA" w:rsidRDefault="001F3F74" w:rsidP="006875B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content</w:t>
            </w:r>
          </w:p>
        </w:tc>
        <w:tc>
          <w:tcPr>
            <w:tcW w:w="4781" w:type="dxa"/>
          </w:tcPr>
          <w:p w14:paraId="0C8D7A2D" w14:textId="77777777" w:rsidR="001F3F74" w:rsidRPr="00642FEA" w:rsidRDefault="001F3F74" w:rsidP="0068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String</w:t>
            </w:r>
          </w:p>
        </w:tc>
      </w:tr>
      <w:tr w:rsidR="001F3F74" w:rsidRPr="00642FEA" w14:paraId="52A2210B" w14:textId="77777777" w:rsidTr="00687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1" w:type="dxa"/>
          </w:tcPr>
          <w:p w14:paraId="27D8CAF2" w14:textId="77777777" w:rsidR="001F3F74" w:rsidRPr="00642FEA" w:rsidRDefault="001F3F74" w:rsidP="006875B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author_id</w:t>
            </w:r>
          </w:p>
        </w:tc>
        <w:tc>
          <w:tcPr>
            <w:tcW w:w="4781" w:type="dxa"/>
          </w:tcPr>
          <w:p w14:paraId="42EE7F9A" w14:textId="41AD49EF" w:rsidR="001F3F74" w:rsidRPr="00642FEA" w:rsidRDefault="001F3F74" w:rsidP="0068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Foreign Key (User</w:t>
            </w:r>
            <w:r w:rsidR="00EA5A5F">
              <w:rPr>
                <w:rFonts w:ascii="Arial" w:hAnsi="Arial" w:cs="Arial"/>
                <w:sz w:val="20"/>
              </w:rPr>
              <w:t>)</w:t>
            </w:r>
          </w:p>
        </w:tc>
      </w:tr>
      <w:tr w:rsidR="001F3F74" w:rsidRPr="00642FEA" w14:paraId="1DCF9387" w14:textId="77777777" w:rsidTr="006875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1" w:type="dxa"/>
          </w:tcPr>
          <w:p w14:paraId="30DA84A1" w14:textId="77777777" w:rsidR="001F3F74" w:rsidRPr="00642FEA" w:rsidRDefault="001F3F74" w:rsidP="006875B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blog_id</w:t>
            </w:r>
          </w:p>
        </w:tc>
        <w:tc>
          <w:tcPr>
            <w:tcW w:w="4781" w:type="dxa"/>
          </w:tcPr>
          <w:p w14:paraId="4A1EE1F7" w14:textId="77777777" w:rsidR="001F3F74" w:rsidRPr="00642FEA" w:rsidRDefault="001F3F74" w:rsidP="0068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Foreign Key (Blog)</w:t>
            </w:r>
          </w:p>
        </w:tc>
      </w:tr>
      <w:tr w:rsidR="001F3F74" w:rsidRPr="00642FEA" w14:paraId="244DDD65" w14:textId="77777777" w:rsidTr="00687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1" w:type="dxa"/>
          </w:tcPr>
          <w:p w14:paraId="3F5B70DE" w14:textId="77777777" w:rsidR="001F3F74" w:rsidRPr="00642FEA" w:rsidRDefault="001F3F74" w:rsidP="006875B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date_added</w:t>
            </w:r>
          </w:p>
        </w:tc>
        <w:tc>
          <w:tcPr>
            <w:tcW w:w="4781" w:type="dxa"/>
          </w:tcPr>
          <w:p w14:paraId="3205D1C9" w14:textId="77777777" w:rsidR="001F3F74" w:rsidRPr="00642FEA" w:rsidRDefault="001F3F74" w:rsidP="0068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Datetime Object</w:t>
            </w:r>
          </w:p>
        </w:tc>
      </w:tr>
    </w:tbl>
    <w:p w14:paraId="5A332935" w14:textId="77777777" w:rsidR="00EB51C3" w:rsidRDefault="00EB51C3">
      <w:pPr>
        <w:rPr>
          <w:rFonts w:ascii="Arial" w:hAnsi="Arial" w:cs="Arial"/>
        </w:rPr>
      </w:pPr>
    </w:p>
    <w:p w14:paraId="77C0B4F6" w14:textId="77777777" w:rsidR="001F3F74" w:rsidRDefault="001F3F74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These models form many to one relationships among each other. </w:t>
      </w:r>
      <w:r w:rsidR="0098629B">
        <w:rPr>
          <w:rFonts w:ascii="Arial" w:hAnsi="Arial" w:cs="Arial"/>
        </w:rPr>
        <w:t>A user may author several blogs and comments, and a blog may contain several comments.</w:t>
      </w:r>
    </w:p>
    <w:p w14:paraId="36EB31FC" w14:textId="77777777" w:rsidR="0098629B" w:rsidRPr="0098629B" w:rsidRDefault="0098629B" w:rsidP="0098629B">
      <w:pPr>
        <w:pStyle w:val="Heading1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Authentication &amp; Security</w:t>
      </w:r>
    </w:p>
    <w:p w14:paraId="77E96AAF" w14:textId="6062E1A7" w:rsidR="0098629B" w:rsidRPr="00252B21" w:rsidRDefault="0098629B" w:rsidP="0098629B">
      <w:pPr>
        <w:rPr>
          <w:rFonts w:ascii="Arial" w:hAnsi="Arial" w:cs="Arial"/>
        </w:rPr>
      </w:pPr>
      <w:r>
        <w:rPr>
          <w:rFonts w:ascii="Arial" w:hAnsi="Arial" w:cs="Arial"/>
        </w:rPr>
        <w:t>New users can be created using a unique email address, and a self-made password. This password is never stored in plain text in the database, and uses ‘sha256’ hashing in the werkzeug security module to encrypt stationary data in the database</w:t>
      </w:r>
      <w:r w:rsidR="00825B1F">
        <w:rPr>
          <w:rFonts w:ascii="Arial" w:hAnsi="Arial" w:cs="Arial"/>
        </w:rPr>
        <w:t xml:space="preserve">. </w:t>
      </w:r>
      <w:bookmarkStart w:id="0" w:name="_GoBack"/>
      <w:bookmarkEnd w:id="0"/>
      <w:r w:rsidR="001B1D21">
        <w:rPr>
          <w:rFonts w:ascii="Arial" w:hAnsi="Arial" w:cs="Arial"/>
        </w:rPr>
        <w:t xml:space="preserve">Users may then login by verifying their email and password. </w:t>
      </w:r>
      <w:r w:rsidR="008D3EAB">
        <w:rPr>
          <w:rFonts w:ascii="Arial" w:hAnsi="Arial" w:cs="Arial"/>
        </w:rPr>
        <w:t>Once logged in, user data is stored in a permanent session.</w:t>
      </w:r>
    </w:p>
    <w:p w14:paraId="50AEA91E" w14:textId="77777777" w:rsidR="008D3EAB" w:rsidRPr="0098629B" w:rsidRDefault="008D3EAB" w:rsidP="008D3EAB">
      <w:pPr>
        <w:pStyle w:val="Heading1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Class Based Views &amp; Pagination</w:t>
      </w:r>
    </w:p>
    <w:p w14:paraId="579AD351" w14:textId="77777777" w:rsidR="008D3EAB" w:rsidRDefault="009F3805" w:rsidP="008D3EAB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There </w:t>
      </w:r>
      <w:r w:rsidR="00657513">
        <w:rPr>
          <w:rFonts w:ascii="Arial" w:hAnsi="Arial" w:cs="Arial"/>
        </w:rPr>
        <w:t xml:space="preserve">is currently a user page, and blog page endpoint. These query the database and return all users or all blogs, and use pagination to prevent large query times. </w:t>
      </w:r>
      <w:r w:rsidR="00172F07">
        <w:rPr>
          <w:rFonts w:ascii="Arial" w:hAnsi="Arial" w:cs="Arial"/>
        </w:rPr>
        <w:t xml:space="preserve">These views are within a flask blueprint, that is then registered in the main app to allow for more organization and file structure. </w:t>
      </w:r>
    </w:p>
    <w:p w14:paraId="69A9A815" w14:textId="77777777" w:rsidR="00631320" w:rsidRPr="0098629B" w:rsidRDefault="00631320" w:rsidP="00631320">
      <w:pPr>
        <w:pStyle w:val="Heading1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Future Features</w:t>
      </w:r>
    </w:p>
    <w:p w14:paraId="2CA22FC8" w14:textId="77777777" w:rsidR="0098629B" w:rsidRPr="00252B21" w:rsidRDefault="00631320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There </w:t>
      </w:r>
      <w:r>
        <w:rPr>
          <w:rFonts w:ascii="Arial" w:hAnsi="Arial" w:cs="Arial"/>
        </w:rPr>
        <w:t>are a few features, or revisions that I had intended to include, that may be added in the future. These include: Better Exception Handling, and Unit Testing. I have included exception handling for the most common of errors, however implementing unit testing could better protect from any error the program encounters.</w:t>
      </w:r>
    </w:p>
    <w:sectPr w:rsidR="0098629B" w:rsidRPr="00252B21">
      <w:footerReference w:type="default" r:id="rId7"/>
      <w:pgSz w:w="12240" w:h="15840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A23EDF" w14:textId="77777777" w:rsidR="00E915E3" w:rsidRDefault="00E915E3">
      <w:pPr>
        <w:spacing w:after="0" w:line="240" w:lineRule="auto"/>
      </w:pPr>
      <w:r>
        <w:separator/>
      </w:r>
    </w:p>
    <w:p w14:paraId="2852E899" w14:textId="77777777" w:rsidR="00E915E3" w:rsidRDefault="00E915E3"/>
    <w:p w14:paraId="0FB20B87" w14:textId="77777777" w:rsidR="00E915E3" w:rsidRDefault="00E915E3"/>
  </w:endnote>
  <w:endnote w:type="continuationSeparator" w:id="0">
    <w:p w14:paraId="554BE25B" w14:textId="77777777" w:rsidR="00E915E3" w:rsidRDefault="00E915E3">
      <w:pPr>
        <w:spacing w:after="0" w:line="240" w:lineRule="auto"/>
      </w:pPr>
      <w:r>
        <w:continuationSeparator/>
      </w:r>
    </w:p>
    <w:p w14:paraId="5B379E2A" w14:textId="77777777" w:rsidR="00E915E3" w:rsidRDefault="00E915E3"/>
    <w:p w14:paraId="7FBB9AAE" w14:textId="77777777" w:rsidR="00E915E3" w:rsidRDefault="00E915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4701CC" w14:textId="77777777" w:rsidR="00EB51C3" w:rsidRDefault="00E915E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5B1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478D21" w14:textId="77777777" w:rsidR="00E915E3" w:rsidRDefault="00E915E3">
      <w:pPr>
        <w:spacing w:after="0" w:line="240" w:lineRule="auto"/>
      </w:pPr>
      <w:r>
        <w:separator/>
      </w:r>
    </w:p>
    <w:p w14:paraId="27FE0C9F" w14:textId="77777777" w:rsidR="00E915E3" w:rsidRDefault="00E915E3"/>
    <w:p w14:paraId="5836FD3D" w14:textId="77777777" w:rsidR="00E915E3" w:rsidRDefault="00E915E3"/>
  </w:footnote>
  <w:footnote w:type="continuationSeparator" w:id="0">
    <w:p w14:paraId="53A588D4" w14:textId="77777777" w:rsidR="00E915E3" w:rsidRDefault="00E915E3">
      <w:pPr>
        <w:spacing w:after="0" w:line="240" w:lineRule="auto"/>
      </w:pPr>
      <w:r>
        <w:continuationSeparator/>
      </w:r>
    </w:p>
    <w:p w14:paraId="107F0A28" w14:textId="77777777" w:rsidR="00E915E3" w:rsidRDefault="00E915E3"/>
    <w:p w14:paraId="74B54B8A" w14:textId="77777777" w:rsidR="00E915E3" w:rsidRDefault="00E915E3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66C03DC"/>
    <w:multiLevelType w:val="hybridMultilevel"/>
    <w:tmpl w:val="2D9C1DB2"/>
    <w:lvl w:ilvl="0" w:tplc="7060755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5"/>
  </w:num>
  <w:num w:numId="4">
    <w:abstractNumId w:val="13"/>
  </w:num>
  <w:num w:numId="5">
    <w:abstractNumId w:val="11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4"/>
  </w:num>
  <w:num w:numId="16">
    <w:abstractNumId w:val="1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74F"/>
    <w:rsid w:val="00172F07"/>
    <w:rsid w:val="001B1D21"/>
    <w:rsid w:val="001F3F74"/>
    <w:rsid w:val="00252B21"/>
    <w:rsid w:val="00322A93"/>
    <w:rsid w:val="00356880"/>
    <w:rsid w:val="003A16D8"/>
    <w:rsid w:val="004C474F"/>
    <w:rsid w:val="00631320"/>
    <w:rsid w:val="00642FEA"/>
    <w:rsid w:val="00657513"/>
    <w:rsid w:val="00825B1F"/>
    <w:rsid w:val="008D3EAB"/>
    <w:rsid w:val="0096520D"/>
    <w:rsid w:val="0098629B"/>
    <w:rsid w:val="009D45F9"/>
    <w:rsid w:val="009F3805"/>
    <w:rsid w:val="00C317E4"/>
    <w:rsid w:val="00D925B6"/>
    <w:rsid w:val="00E915E3"/>
    <w:rsid w:val="00EA5A5F"/>
    <w:rsid w:val="00EB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C0238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Ind w:w="0" w:type="dxa"/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ListParagraph">
    <w:name w:val="List Paragraph"/>
    <w:basedOn w:val="Normal"/>
    <w:uiPriority w:val="34"/>
    <w:unhideWhenUsed/>
    <w:qFormat/>
    <w:rsid w:val="00322A93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642FE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642F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42F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642FE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642FE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Theme">
    <w:name w:val="Table Theme"/>
    <w:basedOn w:val="TableNormal"/>
    <w:uiPriority w:val="99"/>
    <w:rsid w:val="00642F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2">
    <w:name w:val="Table Web 2"/>
    <w:basedOn w:val="TableNormal"/>
    <w:uiPriority w:val="99"/>
    <w:rsid w:val="00642FEA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GridTable1Light">
    <w:name w:val="Grid Table 1 Light"/>
    <w:basedOn w:val="TableNormal"/>
    <w:uiPriority w:val="46"/>
    <w:rsid w:val="00642F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42F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CBCD" w:themeColor="accent1" w:themeTint="66"/>
        <w:left w:val="single" w:sz="4" w:space="0" w:color="B6CBCD" w:themeColor="accent1" w:themeTint="66"/>
        <w:bottom w:val="single" w:sz="4" w:space="0" w:color="B6CBCD" w:themeColor="accent1" w:themeTint="66"/>
        <w:right w:val="single" w:sz="4" w:space="0" w:color="B6CBCD" w:themeColor="accent1" w:themeTint="66"/>
        <w:insideH w:val="single" w:sz="4" w:space="0" w:color="B6CBCD" w:themeColor="accent1" w:themeTint="66"/>
        <w:insideV w:val="single" w:sz="4" w:space="0" w:color="B6CBCD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B2B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B2B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42F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091AA" w:themeColor="accent2" w:themeTint="66"/>
        <w:left w:val="single" w:sz="4" w:space="0" w:color="D091AA" w:themeColor="accent2" w:themeTint="66"/>
        <w:bottom w:val="single" w:sz="4" w:space="0" w:color="D091AA" w:themeColor="accent2" w:themeTint="66"/>
        <w:right w:val="single" w:sz="4" w:space="0" w:color="D091AA" w:themeColor="accent2" w:themeTint="66"/>
        <w:insideH w:val="single" w:sz="4" w:space="0" w:color="D091AA" w:themeColor="accent2" w:themeTint="66"/>
        <w:insideV w:val="single" w:sz="4" w:space="0" w:color="D091AA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85B7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85B7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642F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">
    <w:name w:val="Grid Table 5 Dark"/>
    <w:basedOn w:val="TableNormal"/>
    <w:uiPriority w:val="50"/>
    <w:rsid w:val="00642F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shanthmoolam/Library/Containers/com.microsoft.Word/Data/Library/Caches/1033/TM10002081/Research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354"/>
    <w:rsid w:val="002973A2"/>
    <w:rsid w:val="00F4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89CC100C84D547810E6CA609FF785D">
    <w:name w:val="C689CC100C84D547810E6CA609FF785D"/>
  </w:style>
  <w:style w:type="paragraph" w:customStyle="1" w:styleId="7409DFEF8256644D9179AED597E7B5FB">
    <w:name w:val="7409DFEF8256644D9179AED597E7B5FB"/>
  </w:style>
  <w:style w:type="paragraph" w:customStyle="1" w:styleId="99A63DC8930DDA4B9B580EDCC4868637">
    <w:name w:val="99A63DC8930DDA4B9B580EDCC4868637"/>
  </w:style>
  <w:style w:type="paragraph" w:customStyle="1" w:styleId="184A72E57AC1FA459019C59A8727F6CD">
    <w:name w:val="184A72E57AC1FA459019C59A8727F6CD"/>
  </w:style>
  <w:style w:type="paragraph" w:customStyle="1" w:styleId="8A30B0850E69824DAE0635C5AC27612F">
    <w:name w:val="8A30B0850E69824DAE0635C5AC27612F"/>
  </w:style>
  <w:style w:type="paragraph" w:styleId="ListBullet">
    <w:name w:val="List Bullet"/>
    <w:basedOn w:val="Normal"/>
    <w:uiPriority w:val="12"/>
    <w:qFormat/>
    <w:pPr>
      <w:numPr>
        <w:numId w:val="1"/>
      </w:numPr>
      <w:spacing w:after="240" w:line="312" w:lineRule="auto"/>
    </w:pPr>
    <w:rPr>
      <w:rFonts w:eastAsiaTheme="minorHAnsi"/>
      <w:color w:val="000000" w:themeColor="text1"/>
      <w:lang w:eastAsia="ja-JP"/>
    </w:rPr>
  </w:style>
  <w:style w:type="paragraph" w:customStyle="1" w:styleId="C43B68608319294E8BBF2131A8892801">
    <w:name w:val="C43B68608319294E8BBF2131A8892801"/>
  </w:style>
  <w:style w:type="paragraph" w:customStyle="1" w:styleId="68A13498ED57D64F8A395A2084A15334">
    <w:name w:val="68A13498ED57D64F8A395A2084A15334"/>
  </w:style>
  <w:style w:type="paragraph" w:customStyle="1" w:styleId="85F862FD5D607D4C905A6ABCEA587A2C">
    <w:name w:val="85F862FD5D607D4C905A6ABCEA587A2C"/>
  </w:style>
  <w:style w:type="paragraph" w:customStyle="1" w:styleId="6CF2427D2B69B84EA5D338A157FD5ACC">
    <w:name w:val="6CF2427D2B69B84EA5D338A157FD5ACC"/>
  </w:style>
  <w:style w:type="paragraph" w:customStyle="1" w:styleId="7E36715DBAD5614993CA7D3DFB146164">
    <w:name w:val="7E36715DBAD5614993CA7D3DFB146164"/>
  </w:style>
  <w:style w:type="paragraph" w:customStyle="1" w:styleId="2F76C437120FCE4781CAEFBBDD341120">
    <w:name w:val="2F76C437120FCE4781CAEFBBDD341120"/>
  </w:style>
  <w:style w:type="paragraph" w:customStyle="1" w:styleId="9B61E197C87D15468AED8F137392EC9F">
    <w:name w:val="9B61E197C87D15468AED8F137392EC9F"/>
  </w:style>
  <w:style w:type="paragraph" w:customStyle="1" w:styleId="699AB6A1DF98204880E524EAF9FFFFF0">
    <w:name w:val="699AB6A1DF98204880E524EAF9FFFFF0"/>
  </w:style>
  <w:style w:type="paragraph" w:customStyle="1" w:styleId="9A392683F0B2B34F86D09ABE2595EE88">
    <w:name w:val="9A392683F0B2B34F86D09ABE2595EE88"/>
  </w:style>
  <w:style w:type="paragraph" w:customStyle="1" w:styleId="7BD7A45F23053549BEC6F41AF72C5D68">
    <w:name w:val="7BD7A45F23053549BEC6F41AF72C5D68"/>
  </w:style>
  <w:style w:type="paragraph" w:customStyle="1" w:styleId="703CDA2F8DCD5E4B9FAF559B0A924373">
    <w:name w:val="703CDA2F8DCD5E4B9FAF559B0A924373"/>
  </w:style>
  <w:style w:type="paragraph" w:customStyle="1" w:styleId="5BEB3AD5D9336344B1043EC826D249A7">
    <w:name w:val="5BEB3AD5D9336344B1043EC826D249A7"/>
  </w:style>
  <w:style w:type="paragraph" w:customStyle="1" w:styleId="6F754E03CF12B147A2B7C89E7CEE5268">
    <w:name w:val="6F754E03CF12B147A2B7C89E7CEE5268"/>
  </w:style>
  <w:style w:type="paragraph" w:customStyle="1" w:styleId="DFDE876B56C792498D2536764779621A">
    <w:name w:val="DFDE876B56C792498D2536764779621A"/>
    <w:rsid w:val="00F41354"/>
  </w:style>
  <w:style w:type="paragraph" w:customStyle="1" w:styleId="4032A8265E76D14CA578B8A1236EE83B">
    <w:name w:val="4032A8265E76D14CA578B8A1236EE83B"/>
    <w:rsid w:val="00F41354"/>
  </w:style>
  <w:style w:type="paragraph" w:customStyle="1" w:styleId="032AA46388E7124BBF181ED63E272B0C">
    <w:name w:val="032AA46388E7124BBF181ED63E272B0C"/>
    <w:rsid w:val="00F41354"/>
  </w:style>
  <w:style w:type="paragraph" w:customStyle="1" w:styleId="5930777B15B5924BAE0BA40F9DE85241">
    <w:name w:val="5930777B15B5924BAE0BA40F9DE85241"/>
    <w:rsid w:val="00F41354"/>
  </w:style>
  <w:style w:type="paragraph" w:customStyle="1" w:styleId="FA405CFDA3A02D4B9D93F818BDCEE644">
    <w:name w:val="FA405CFDA3A02D4B9D93F818BDCEE644"/>
    <w:rsid w:val="00F413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Research Paper.dotx</Template>
  <TotalTime>0</TotalTime>
  <Pages>2</Pages>
  <Words>350</Words>
  <Characters>1998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Saikumar Moolam</dc:creator>
  <cp:keywords/>
  <dc:description/>
  <cp:lastModifiedBy>Nishanth Saikumar Moolam</cp:lastModifiedBy>
  <cp:revision>3</cp:revision>
  <cp:lastPrinted>2021-01-04T16:27:00Z</cp:lastPrinted>
  <dcterms:created xsi:type="dcterms:W3CDTF">2021-01-04T16:27:00Z</dcterms:created>
  <dcterms:modified xsi:type="dcterms:W3CDTF">2021-01-04T16:28:00Z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